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8C" w:rsidRPr="00412A17" w:rsidRDefault="00B55F7A" w:rsidP="000D007C">
      <w:pPr>
        <w:jc w:val="left"/>
        <w:rPr>
          <w:b/>
          <w:sz w:val="24"/>
          <w:szCs w:val="24"/>
        </w:rPr>
      </w:pPr>
      <w:r w:rsidRPr="00412A17">
        <w:rPr>
          <w:rFonts w:hint="eastAsia"/>
          <w:b/>
          <w:sz w:val="24"/>
          <w:szCs w:val="24"/>
        </w:rPr>
        <w:t>研究課題報告書</w:t>
      </w:r>
    </w:p>
    <w:p w:rsidR="00B55F7A" w:rsidRPr="000D007C" w:rsidRDefault="00B55F7A" w:rsidP="000D007C">
      <w:pPr>
        <w:jc w:val="left"/>
        <w:rPr>
          <w:sz w:val="24"/>
          <w:szCs w:val="24"/>
        </w:rPr>
      </w:pPr>
      <w:r w:rsidRPr="000D007C">
        <w:rPr>
          <w:rFonts w:hint="eastAsia"/>
          <w:sz w:val="24"/>
          <w:szCs w:val="24"/>
        </w:rPr>
        <w:t>電光掲示板</w:t>
      </w:r>
    </w:p>
    <w:p w:rsidR="00B55F7A" w:rsidRPr="000D007C" w:rsidRDefault="00B55F7A" w:rsidP="000D007C">
      <w:pPr>
        <w:jc w:val="left"/>
        <w:rPr>
          <w:sz w:val="24"/>
          <w:szCs w:val="24"/>
        </w:rPr>
      </w:pPr>
      <w:r w:rsidRPr="000D007C">
        <w:rPr>
          <w:rFonts w:hint="eastAsia"/>
          <w:sz w:val="24"/>
          <w:szCs w:val="24"/>
        </w:rPr>
        <w:t>班員　元永　彬弘、モハマド　ナイム、八巻　勇介</w:t>
      </w:r>
    </w:p>
    <w:p w:rsidR="00B55F7A" w:rsidRPr="000D007C" w:rsidRDefault="00B55F7A">
      <w:pPr>
        <w:rPr>
          <w:sz w:val="24"/>
          <w:szCs w:val="24"/>
        </w:rPr>
      </w:pPr>
    </w:p>
    <w:p w:rsidR="00B55F7A" w:rsidRPr="000D007C" w:rsidRDefault="00B55F7A">
      <w:pPr>
        <w:rPr>
          <w:sz w:val="24"/>
          <w:szCs w:val="24"/>
        </w:rPr>
      </w:pPr>
      <w:r w:rsidRPr="000D007C">
        <w:rPr>
          <w:rFonts w:hint="eastAsia"/>
          <w:sz w:val="24"/>
          <w:szCs w:val="24"/>
        </w:rPr>
        <w:t>質問者　小林先生</w:t>
      </w:r>
    </w:p>
    <w:p w:rsidR="00B55F7A" w:rsidRDefault="00B55F7A">
      <w:pPr>
        <w:rPr>
          <w:sz w:val="24"/>
          <w:szCs w:val="24"/>
        </w:rPr>
      </w:pPr>
      <w:r w:rsidRPr="000D007C">
        <w:rPr>
          <w:rFonts w:hint="eastAsia"/>
          <w:sz w:val="24"/>
          <w:szCs w:val="24"/>
        </w:rPr>
        <w:t>内容：スクロール方向の変更の可否</w:t>
      </w:r>
    </w:p>
    <w:p w:rsidR="000057C4" w:rsidRDefault="006539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新たに以下の機能を追加しました。</w:t>
      </w:r>
    </w:p>
    <w:p w:rsidR="006539BF" w:rsidRDefault="006539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・右から左、左から右へのスクロール方向の設定</w:t>
      </w:r>
    </w:p>
    <w:p w:rsidR="006539BF" w:rsidRDefault="006539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・スクロールのON/OFF設定</w:t>
      </w:r>
    </w:p>
    <w:p w:rsidR="006539BF" w:rsidRDefault="006539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スクロール方向の設定は、「</w:t>
      </w:r>
      <w:r>
        <w:rPr>
          <w:sz w:val="24"/>
          <w:szCs w:val="24"/>
        </w:rPr>
        <w:t>direction.txt</w:t>
      </w:r>
      <w:r>
        <w:rPr>
          <w:rFonts w:hint="eastAsia"/>
          <w:sz w:val="24"/>
          <w:szCs w:val="24"/>
        </w:rPr>
        <w:t>」を新たにUSBメモリに作成することにより設定可能で1を設定した場合</w:t>
      </w:r>
      <w:r w:rsidR="00D916E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左から右へスクロールするようになり、0を設定した場合は</w:t>
      </w:r>
      <w:r w:rsidR="00D916E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右から左にスクロールします。また「scrollable.txt」を作成することにより</w:t>
      </w:r>
      <w:r w:rsidR="00D916E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それぞれの行のスクロールのON/OFF設定を行うことが可能です。1を設定した場合は有効、0を設定した場合は無効になります。詳しい使い方等はマニュアルに記載し</w:t>
      </w:r>
      <w:bookmarkStart w:id="0" w:name="_GoBack"/>
      <w:bookmarkEnd w:id="0"/>
      <w:r>
        <w:rPr>
          <w:rFonts w:hint="eastAsia"/>
          <w:sz w:val="24"/>
          <w:szCs w:val="24"/>
        </w:rPr>
        <w:t>てあります。</w:t>
      </w:r>
    </w:p>
    <w:p w:rsidR="00447D83" w:rsidRDefault="00447D83">
      <w:pPr>
        <w:rPr>
          <w:sz w:val="24"/>
          <w:szCs w:val="24"/>
        </w:rPr>
      </w:pPr>
    </w:p>
    <w:p w:rsidR="00BD1809" w:rsidRPr="006539BF" w:rsidRDefault="00BD18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また縦でのスクロールはライブラリが未対応のため実装はできません。</w:t>
      </w:r>
    </w:p>
    <w:sectPr w:rsidR="00BD1809" w:rsidRPr="006539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E60" w:rsidRDefault="00635E60" w:rsidP="000D007C">
      <w:r>
        <w:separator/>
      </w:r>
    </w:p>
  </w:endnote>
  <w:endnote w:type="continuationSeparator" w:id="0">
    <w:p w:rsidR="00635E60" w:rsidRDefault="00635E60" w:rsidP="000D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E60" w:rsidRDefault="00635E60" w:rsidP="000D007C">
      <w:r>
        <w:separator/>
      </w:r>
    </w:p>
  </w:footnote>
  <w:footnote w:type="continuationSeparator" w:id="0">
    <w:p w:rsidR="00635E60" w:rsidRDefault="00635E60" w:rsidP="000D0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7A"/>
    <w:rsid w:val="000057C4"/>
    <w:rsid w:val="000D007C"/>
    <w:rsid w:val="001E0EFB"/>
    <w:rsid w:val="00412A17"/>
    <w:rsid w:val="00447D83"/>
    <w:rsid w:val="00635E60"/>
    <w:rsid w:val="006539BF"/>
    <w:rsid w:val="006A7432"/>
    <w:rsid w:val="006B31C5"/>
    <w:rsid w:val="006C18C6"/>
    <w:rsid w:val="008D2C28"/>
    <w:rsid w:val="009F2A8C"/>
    <w:rsid w:val="00B55F7A"/>
    <w:rsid w:val="00BD1809"/>
    <w:rsid w:val="00C025E1"/>
    <w:rsid w:val="00D9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737BC363"/>
  <w15:chartTrackingRefBased/>
  <w15:docId w15:val="{E6F80302-9623-4361-B10F-81AF6CE7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0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D007C"/>
  </w:style>
  <w:style w:type="paragraph" w:styleId="a5">
    <w:name w:val="footer"/>
    <w:basedOn w:val="a"/>
    <w:link w:val="a6"/>
    <w:uiPriority w:val="99"/>
    <w:unhideWhenUsed/>
    <w:rsid w:val="000D00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D0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B7C6DD17.dotm</Template>
  <TotalTime>53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13</cp:revision>
  <dcterms:created xsi:type="dcterms:W3CDTF">2019-01-17T05:12:00Z</dcterms:created>
  <dcterms:modified xsi:type="dcterms:W3CDTF">2019-01-25T00:39:00Z</dcterms:modified>
</cp:coreProperties>
</file>