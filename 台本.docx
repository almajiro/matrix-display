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24" w:rsidRDefault="00F17924">
      <w:r>
        <w:rPr>
          <w:rFonts w:hint="eastAsia"/>
        </w:rPr>
        <w:t xml:space="preserve">題名（元永）　　元永　→　モハマド　→　ヤマキ　</w:t>
      </w:r>
    </w:p>
    <w:p w:rsidR="00F17924" w:rsidRDefault="00F17924"/>
    <w:p w:rsidR="00203CA3" w:rsidRDefault="00203CA3" w:rsidP="00203CA3">
      <w:pPr>
        <w:rPr>
          <w:shd w:val="pct15" w:color="auto" w:fill="FFFFFF"/>
        </w:rPr>
      </w:pPr>
    </w:p>
    <w:p w:rsidR="00BC53DE" w:rsidRDefault="00BC53DE" w:rsidP="00203CA3">
      <w:pPr>
        <w:rPr>
          <w:shd w:val="pct15" w:color="auto" w:fill="FFFFFF"/>
        </w:rPr>
      </w:pPr>
    </w:p>
    <w:p w:rsidR="00203CA3" w:rsidRPr="00C102E5" w:rsidRDefault="00203CA3" w:rsidP="00203CA3">
      <w:pPr>
        <w:rPr>
          <w:shd w:val="pct15" w:color="auto" w:fill="FFFFFF"/>
        </w:rPr>
      </w:pPr>
      <w:r w:rsidRPr="00C102E5">
        <w:rPr>
          <w:rFonts w:hint="eastAsia"/>
          <w:shd w:val="pct15" w:color="auto" w:fill="FFFFFF"/>
        </w:rPr>
        <w:t>初めに</w:t>
      </w:r>
    </w:p>
    <w:p w:rsidR="00203CA3" w:rsidRDefault="00203CA3" w:rsidP="00203CA3">
      <w:r>
        <w:rPr>
          <w:rFonts w:hint="eastAsia"/>
        </w:rPr>
        <w:t>CHaserOnlineを終え、今後の研究課題として電光掲示板を作り情報技術科で活用できればいいと思い製作する</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t>研究概要</w:t>
      </w:r>
    </w:p>
    <w:p w:rsidR="00203CA3" w:rsidRDefault="00203CA3" w:rsidP="00203CA3">
      <w:r>
        <w:rPr>
          <w:rFonts w:hint="eastAsia"/>
        </w:rPr>
        <w:t>・文字列の表示</w:t>
      </w:r>
    </w:p>
    <w:p w:rsidR="00203CA3" w:rsidRDefault="00203CA3" w:rsidP="00203CA3">
      <w:r>
        <w:rPr>
          <w:rFonts w:hint="eastAsia"/>
        </w:rPr>
        <w:t>・1列または2列での表示</w:t>
      </w:r>
    </w:p>
    <w:p w:rsidR="00203CA3" w:rsidRDefault="00203CA3" w:rsidP="00203CA3">
      <w:r>
        <w:rPr>
          <w:rFonts w:hint="eastAsia"/>
        </w:rPr>
        <w:t>・文字色の設定</w:t>
      </w:r>
    </w:p>
    <w:p w:rsidR="00203CA3" w:rsidRDefault="00203CA3" w:rsidP="00203CA3">
      <w:r>
        <w:rPr>
          <w:rFonts w:hint="eastAsia"/>
        </w:rPr>
        <w:t>・スクロール速度の設定</w:t>
      </w:r>
    </w:p>
    <w:p w:rsidR="00203CA3" w:rsidRDefault="00203CA3" w:rsidP="00203CA3">
      <w:r>
        <w:rPr>
          <w:rFonts w:hint="eastAsia"/>
        </w:rPr>
        <w:t>以上のことを行える掲示板を作成しました</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t>使用機器</w:t>
      </w:r>
    </w:p>
    <w:p w:rsidR="00203CA3" w:rsidRDefault="00203CA3" w:rsidP="00203CA3">
      <w:r>
        <w:rPr>
          <w:rFonts w:hint="eastAsia"/>
        </w:rPr>
        <w:t xml:space="preserve">　64x32 RGB LED Matrix - 3mm pitch</w:t>
      </w:r>
      <w:r>
        <w:rPr>
          <w:rFonts w:hint="eastAsia"/>
        </w:rPr>
        <w:tab/>
        <w:t>2個</w:t>
      </w:r>
    </w:p>
    <w:p w:rsidR="00203CA3" w:rsidRDefault="00203CA3" w:rsidP="00203CA3">
      <w:r>
        <w:rPr>
          <w:rFonts w:hint="eastAsia"/>
        </w:rPr>
        <w:t xml:space="preserve">　Raspberry Pi 3 Model</w:t>
      </w:r>
      <w:r w:rsidR="00C17F82">
        <w:rPr>
          <w:rFonts w:hint="eastAsia"/>
        </w:rPr>
        <w:t>+</w:t>
      </w:r>
      <w:r w:rsidR="00C17F82">
        <w:rPr>
          <w:rFonts w:hint="eastAsia"/>
        </w:rPr>
        <w:tab/>
      </w:r>
      <w:r w:rsidR="00C17F82">
        <w:tab/>
      </w:r>
      <w:bookmarkStart w:id="0" w:name="_GoBack"/>
      <w:bookmarkEnd w:id="0"/>
      <w:r w:rsidR="00C17F82">
        <w:rPr>
          <w:rFonts w:hint="eastAsia"/>
        </w:rPr>
        <w:tab/>
      </w:r>
      <w:r>
        <w:rPr>
          <w:rFonts w:hint="eastAsia"/>
        </w:rPr>
        <w:t>1個</w:t>
      </w:r>
    </w:p>
    <w:p w:rsidR="00203CA3" w:rsidRDefault="00203CA3" w:rsidP="00203CA3">
      <w:r>
        <w:rPr>
          <w:rFonts w:hint="eastAsia"/>
        </w:rPr>
        <w:t xml:space="preserve">　Adafruit RGB Matrix Hat</w:t>
      </w:r>
      <w:r>
        <w:tab/>
      </w:r>
      <w:r>
        <w:tab/>
      </w:r>
      <w:r>
        <w:rPr>
          <w:rFonts w:hint="eastAsia"/>
        </w:rPr>
        <w:t>1個</w:t>
      </w:r>
    </w:p>
    <w:p w:rsidR="00203CA3" w:rsidRDefault="00203CA3" w:rsidP="00203CA3">
      <w:r>
        <w:rPr>
          <w:rFonts w:hint="eastAsia"/>
        </w:rPr>
        <w:t xml:space="preserve">  4A電源</w:t>
      </w:r>
      <w:r>
        <w:rPr>
          <w:rFonts w:hint="eastAsia"/>
        </w:rPr>
        <w:tab/>
      </w:r>
      <w:r>
        <w:rPr>
          <w:rFonts w:hint="eastAsia"/>
        </w:rPr>
        <w:tab/>
      </w:r>
      <w:r>
        <w:rPr>
          <w:rFonts w:hint="eastAsia"/>
        </w:rPr>
        <w:tab/>
      </w:r>
      <w:r>
        <w:tab/>
      </w:r>
      <w:r>
        <w:rPr>
          <w:rFonts w:hint="eastAsia"/>
        </w:rPr>
        <w:t>1個</w:t>
      </w:r>
    </w:p>
    <w:p w:rsidR="00203CA3" w:rsidRDefault="00203CA3" w:rsidP="00203CA3">
      <w:r>
        <w:rPr>
          <w:rFonts w:hint="eastAsia"/>
        </w:rPr>
        <w:t xml:space="preserve">　USBメモリ</w:t>
      </w:r>
      <w:r>
        <w:rPr>
          <w:rFonts w:hint="eastAsia"/>
        </w:rPr>
        <w:tab/>
      </w:r>
      <w:r>
        <w:tab/>
      </w:r>
      <w:r>
        <w:tab/>
      </w:r>
      <w:r>
        <w:tab/>
      </w:r>
      <w:r>
        <w:rPr>
          <w:rFonts w:hint="eastAsia"/>
        </w:rPr>
        <w:t>1個</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t>研究内容</w:t>
      </w:r>
    </w:p>
    <w:p w:rsidR="00203CA3" w:rsidRDefault="00203CA3" w:rsidP="00203CA3">
      <w:r>
        <w:rPr>
          <w:rFonts w:hint="eastAsia"/>
        </w:rPr>
        <w:t xml:space="preserve">　文字の表示</w:t>
      </w:r>
    </w:p>
    <w:p w:rsidR="00203CA3" w:rsidRDefault="00203CA3" w:rsidP="00203CA3">
      <w:r>
        <w:rPr>
          <w:rFonts w:hint="eastAsia"/>
        </w:rPr>
        <w:t xml:space="preserve">　・日本語を表示するためライブラリを修正</w:t>
      </w:r>
    </w:p>
    <w:p w:rsidR="00203CA3" w:rsidRDefault="00203CA3" w:rsidP="00203CA3">
      <w:pPr>
        <w:ind w:leftChars="200" w:left="420"/>
      </w:pPr>
      <w:r>
        <w:rPr>
          <w:rFonts w:hint="eastAsia"/>
        </w:rPr>
        <w:t>このライブラリはもともとC言語用のライブラリでライブラリ作成者がPythonでも利用できるようにラッパーも一緒に利用することができました。 (ラッパーとは別言語で書かれたものをまた別の言語で読み込むためのものです。)　ですがこのラッパーを通してライブラリを使用すると英語表示のみしかできないため日本語が表示できるように修正しました。</w:t>
      </w:r>
    </w:p>
    <w:p w:rsidR="00203CA3" w:rsidRDefault="00203CA3" w:rsidP="00203CA3">
      <w:r>
        <w:rPr>
          <w:rFonts w:hint="eastAsia"/>
        </w:rPr>
        <w:t xml:space="preserve">　・日本語フォントの用意</w:t>
      </w:r>
    </w:p>
    <w:p w:rsidR="00203CA3" w:rsidRDefault="00203CA3" w:rsidP="00203CA3">
      <w:pPr>
        <w:ind w:leftChars="200" w:left="420"/>
      </w:pPr>
      <w:r>
        <w:rPr>
          <w:rFonts w:hint="eastAsia"/>
        </w:rPr>
        <w:t>このライブラリはBDF(ビットマップフォント)というフォントを使用するためライブラリを使用する際日本語を含むフォントを用意する必要がありました。ですが日本語のBDFフォントを手に入れることができなかったためOpenTypeフォントをBDFフォントへ変換して用意しました。</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lastRenderedPageBreak/>
        <w:t>USBメモリからの読み込み</w:t>
      </w:r>
    </w:p>
    <w:p w:rsidR="00203CA3" w:rsidRDefault="00203CA3" w:rsidP="00203CA3">
      <w:r>
        <w:rPr>
          <w:rFonts w:hint="eastAsia"/>
        </w:rPr>
        <w:t xml:space="preserve">　・Linux系のOSは/devの中をチェックすることでデバイスの接続情報が確認可能</w:t>
      </w:r>
      <w:r w:rsidR="00C17F82">
        <w:rPr>
          <w:rFonts w:hint="eastAsia"/>
        </w:rPr>
        <w:t>です。</w:t>
      </w:r>
    </w:p>
    <w:p w:rsidR="00203CA3" w:rsidRDefault="00203CA3" w:rsidP="00203CA3">
      <w:pPr>
        <w:ind w:leftChars="200" w:left="420"/>
      </w:pPr>
      <w:r>
        <w:rPr>
          <w:rFonts w:hint="eastAsia"/>
        </w:rPr>
        <w:t>そのためプログラム内では一定間隔で「/dev」より下の階層をチェックしています。</w:t>
      </w:r>
    </w:p>
    <w:p w:rsidR="0008518D" w:rsidRPr="0023040B" w:rsidRDefault="0008518D" w:rsidP="0008518D">
      <w:pPr>
        <w:ind w:leftChars="200" w:left="420"/>
        <w:rPr>
          <w:rFonts w:hint="eastAsia"/>
        </w:rPr>
      </w:pPr>
      <w:r>
        <w:rPr>
          <w:rFonts w:ascii="ＭＳ 明朝" w:eastAsia="ＭＳ 明朝" w:hAnsi="ＭＳ 明朝" w:cs="ＭＳ 明朝" w:hint="eastAsia"/>
        </w:rPr>
        <w:t>「</w:t>
      </w:r>
      <w:r>
        <w:rPr>
          <w:rFonts w:hint="eastAsia"/>
        </w:rPr>
        <w:t>/</w:t>
      </w:r>
      <w:r>
        <w:t>dev</w:t>
      </w:r>
      <w:r>
        <w:rPr>
          <w:rFonts w:hint="eastAsia"/>
        </w:rPr>
        <w:t>」以下の“sd”から始まるファイルの存在を確認することによってこの機能を実現しています。</w:t>
      </w:r>
      <w:r w:rsidR="00AA0907">
        <w:rPr>
          <w:rFonts w:hint="eastAsia"/>
        </w:rPr>
        <w:t xml:space="preserve">　dev </w:t>
      </w:r>
      <w:r w:rsidR="00AA0907">
        <w:t xml:space="preserve">= </w:t>
      </w:r>
      <w:r w:rsidR="00AA0907">
        <w:rPr>
          <w:rFonts w:hint="eastAsia"/>
        </w:rPr>
        <w:t>デバイス</w:t>
      </w:r>
    </w:p>
    <w:p w:rsidR="00203CA3" w:rsidRDefault="00203CA3" w:rsidP="00203CA3">
      <w:pPr>
        <w:rPr>
          <w:shd w:val="pct15" w:color="auto" w:fill="FFFFFF"/>
        </w:rPr>
      </w:pPr>
    </w:p>
    <w:p w:rsidR="00203CA3" w:rsidRPr="00C102E5" w:rsidRDefault="00203CA3" w:rsidP="00203CA3">
      <w:pPr>
        <w:rPr>
          <w:shd w:val="pct15" w:color="auto" w:fill="FFFFFF"/>
        </w:rPr>
      </w:pPr>
      <w:r w:rsidRPr="00C102E5">
        <w:rPr>
          <w:rFonts w:hint="eastAsia"/>
          <w:shd w:val="pct15" w:color="auto" w:fill="FFFFFF"/>
        </w:rPr>
        <w:t>表示までのプロセス</w:t>
      </w:r>
    </w:p>
    <w:p w:rsidR="00203CA3" w:rsidRDefault="00203CA3" w:rsidP="00203CA3">
      <w:r>
        <w:rPr>
          <w:rFonts w:hint="eastAsia"/>
        </w:rPr>
        <w:t xml:space="preserve">　・プログラム本体はPythonを使用</w:t>
      </w:r>
      <w:r w:rsidR="00C17F82">
        <w:rPr>
          <w:rFonts w:hint="eastAsia"/>
        </w:rPr>
        <w:t>し、</w:t>
      </w:r>
      <w:r>
        <w:rPr>
          <w:rFonts w:hint="eastAsia"/>
        </w:rPr>
        <w:t>掲示板の設定はRedisへ格納</w:t>
      </w:r>
      <w:r w:rsidR="00C17F82">
        <w:rPr>
          <w:rFonts w:hint="eastAsia"/>
        </w:rPr>
        <w:t>しました。</w:t>
      </w:r>
    </w:p>
    <w:p w:rsidR="00203CA3" w:rsidRDefault="00203CA3" w:rsidP="00203CA3">
      <w:pPr>
        <w:ind w:leftChars="200" w:left="420"/>
      </w:pPr>
      <w:r>
        <w:rPr>
          <w:rFonts w:hint="eastAsia"/>
        </w:rPr>
        <w:t>Redisとはデータベースのことで一般的に利用されるデータベースとの違いはハードディスクなどにデータを保存するのではなくメモリ上にデータを保存します。そのため書き込んだデータは保存されませんが高速にアクセスを行うことができます。</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t>スタンドの作成</w:t>
      </w:r>
    </w:p>
    <w:p w:rsidR="00203CA3" w:rsidRDefault="00203CA3" w:rsidP="00203CA3">
      <w:r>
        <w:rPr>
          <w:rFonts w:hint="eastAsia"/>
        </w:rPr>
        <w:t xml:space="preserve">　・AutodeskのFusion360というCAD</w:t>
      </w:r>
      <w:r w:rsidR="00C17F82">
        <w:rPr>
          <w:rFonts w:hint="eastAsia"/>
        </w:rPr>
        <w:t>ソフトを利用し、</w:t>
      </w:r>
      <w:r>
        <w:rPr>
          <w:rFonts w:hint="eastAsia"/>
        </w:rPr>
        <w:t>3Dプリンタで印刷</w:t>
      </w:r>
      <w:r w:rsidR="00C17F82">
        <w:rPr>
          <w:rFonts w:hint="eastAsia"/>
        </w:rPr>
        <w:t>しました。</w:t>
      </w:r>
    </w:p>
    <w:p w:rsidR="00203CA3" w:rsidRDefault="00203CA3" w:rsidP="00203CA3"/>
    <w:p w:rsidR="00203CA3" w:rsidRPr="00C102E5" w:rsidRDefault="00203CA3" w:rsidP="00203CA3">
      <w:pPr>
        <w:rPr>
          <w:shd w:val="pct15" w:color="auto" w:fill="FFFFFF"/>
        </w:rPr>
      </w:pPr>
      <w:r w:rsidRPr="00C102E5">
        <w:rPr>
          <w:rFonts w:hint="eastAsia"/>
          <w:shd w:val="pct15" w:color="auto" w:fill="FFFFFF"/>
        </w:rPr>
        <w:t>マスクの作成</w:t>
      </w:r>
    </w:p>
    <w:p w:rsidR="00203CA3" w:rsidRDefault="00203CA3" w:rsidP="00203CA3">
      <w:r>
        <w:rPr>
          <w:rFonts w:hint="eastAsia"/>
        </w:rPr>
        <w:t xml:space="preserve">　・600mm x 910mmのアクリル板を</w:t>
      </w:r>
      <w:r w:rsidR="00C17F82">
        <w:rPr>
          <w:rFonts w:hint="eastAsia"/>
        </w:rPr>
        <w:t>購入し、適切な大きさに</w:t>
      </w:r>
      <w:r>
        <w:rPr>
          <w:rFonts w:hint="eastAsia"/>
        </w:rPr>
        <w:t>カット</w:t>
      </w:r>
      <w:r w:rsidR="00C17F82">
        <w:rPr>
          <w:rFonts w:hint="eastAsia"/>
        </w:rPr>
        <w:t>し、</w:t>
      </w:r>
      <w:r>
        <w:rPr>
          <w:rFonts w:hint="eastAsia"/>
        </w:rPr>
        <w:t>3Dプリンタで印刷したマウンターで固定</w:t>
      </w:r>
      <w:r w:rsidR="00C17F82">
        <w:rPr>
          <w:rFonts w:hint="eastAsia"/>
        </w:rPr>
        <w:t>しました。</w:t>
      </w:r>
    </w:p>
    <w:p w:rsidR="00F228DF" w:rsidRDefault="00F228DF"/>
    <w:p w:rsidR="00F228DF" w:rsidRDefault="00F228DF"/>
    <w:p w:rsidR="00F228DF" w:rsidRDefault="00F228DF"/>
    <w:p w:rsidR="00D934EA" w:rsidRDefault="00D934EA">
      <w:pPr>
        <w:rPr>
          <w:rFonts w:hint="eastAsia"/>
        </w:rPr>
      </w:pPr>
    </w:p>
    <w:p w:rsidR="00F17924" w:rsidRDefault="00F17924">
      <w:r>
        <w:rPr>
          <w:rFonts w:hint="eastAsia"/>
        </w:rPr>
        <w:t>ヤマキ　（１０～終わり）</w:t>
      </w:r>
    </w:p>
    <w:p w:rsidR="008E7A9D" w:rsidRPr="008E7A9D" w:rsidRDefault="001D471D" w:rsidP="005C410B">
      <w:r w:rsidRPr="002F2257">
        <w:rPr>
          <w:rFonts w:hint="eastAsia"/>
          <w:shd w:val="pct15" w:color="auto" w:fill="FFFFFF"/>
        </w:rPr>
        <w:t>（１０）</w:t>
      </w:r>
      <w:r w:rsidR="008E7A9D" w:rsidRPr="008E7A9D">
        <w:rPr>
          <w:rFonts w:hint="eastAsia"/>
        </w:rPr>
        <w:t>ブラウザまたは</w:t>
      </w:r>
      <w:r w:rsidR="008E7A9D" w:rsidRPr="008E7A9D">
        <w:t>USB</w:t>
      </w:r>
      <w:r w:rsidR="008E7A9D" w:rsidRPr="008E7A9D">
        <w:rPr>
          <w:rFonts w:hint="eastAsia"/>
        </w:rPr>
        <w:t>メモリで行える操作</w:t>
      </w:r>
      <w:r>
        <w:rPr>
          <w:rFonts w:hint="eastAsia"/>
        </w:rPr>
        <w:t>として</w:t>
      </w:r>
    </w:p>
    <w:p w:rsidR="008E7A9D" w:rsidRPr="008E7A9D" w:rsidRDefault="008E7A9D" w:rsidP="008E7A9D">
      <w:r>
        <w:rPr>
          <w:rFonts w:hint="eastAsia"/>
        </w:rPr>
        <w:t xml:space="preserve">　　</w:t>
      </w:r>
      <w:r w:rsidRPr="008E7A9D">
        <w:rPr>
          <w:rFonts w:hint="eastAsia"/>
        </w:rPr>
        <w:t>・文字列の変更</w:t>
      </w:r>
    </w:p>
    <w:p w:rsidR="008E7A9D" w:rsidRPr="008E7A9D" w:rsidRDefault="008E7A9D" w:rsidP="008E7A9D">
      <w:pPr>
        <w:ind w:firstLineChars="200" w:firstLine="420"/>
      </w:pPr>
      <w:r w:rsidRPr="008E7A9D">
        <w:rPr>
          <w:rFonts w:hint="eastAsia"/>
        </w:rPr>
        <w:t>・表示文字列数の変更</w:t>
      </w:r>
    </w:p>
    <w:p w:rsidR="008E7A9D" w:rsidRPr="008E7A9D" w:rsidRDefault="008E7A9D" w:rsidP="008E7A9D">
      <w:pPr>
        <w:ind w:firstLineChars="200" w:firstLine="420"/>
      </w:pPr>
      <w:r w:rsidRPr="008E7A9D">
        <w:rPr>
          <w:rFonts w:hint="eastAsia"/>
        </w:rPr>
        <w:t>・スクロール速度の変更</w:t>
      </w:r>
    </w:p>
    <w:p w:rsidR="008E7A9D" w:rsidRPr="008E7A9D" w:rsidRDefault="008E7A9D" w:rsidP="008E7A9D">
      <w:pPr>
        <w:ind w:firstLineChars="200" w:firstLine="420"/>
      </w:pPr>
      <w:r w:rsidRPr="008E7A9D">
        <w:rPr>
          <w:rFonts w:hint="eastAsia"/>
        </w:rPr>
        <w:t>・色の変更</w:t>
      </w:r>
    </w:p>
    <w:p w:rsidR="006B30A6" w:rsidRDefault="001D471D" w:rsidP="001D471D">
      <w:pPr>
        <w:ind w:left="420" w:hangingChars="200" w:hanging="420"/>
      </w:pPr>
      <w:r>
        <w:rPr>
          <w:rFonts w:hint="eastAsia"/>
        </w:rPr>
        <w:t xml:space="preserve">　　ができ、</w:t>
      </w:r>
      <w:r w:rsidR="006B30A6">
        <w:rPr>
          <w:rFonts w:hint="eastAsia"/>
        </w:rPr>
        <w:t>これについての説明をしていきます。</w:t>
      </w:r>
    </w:p>
    <w:p w:rsidR="00F17924" w:rsidRDefault="001D471D" w:rsidP="001D471D">
      <w:pPr>
        <w:ind w:left="420" w:hangingChars="200" w:hanging="420"/>
      </w:pPr>
      <w:r w:rsidRPr="002F2257">
        <w:rPr>
          <w:rFonts w:hint="eastAsia"/>
          <w:shd w:val="pct15" w:color="auto" w:fill="FFFFFF"/>
        </w:rPr>
        <w:t>（１１）</w:t>
      </w:r>
      <w:r w:rsidR="00F75AF2">
        <w:rPr>
          <w:rFonts w:hint="eastAsia"/>
        </w:rPr>
        <w:t>まず画面左側の画像がブラウザの画面になります。</w:t>
      </w:r>
      <w:r>
        <w:rPr>
          <w:rFonts w:hint="eastAsia"/>
        </w:rPr>
        <w:t>右側はUSBメモリに入れる.txt（ドットテキスト）ファイルになっており、big.txt  color.</w:t>
      </w:r>
      <w:r>
        <w:t>t</w:t>
      </w:r>
      <w:r>
        <w:rPr>
          <w:rFonts w:hint="eastAsia"/>
        </w:rPr>
        <w:t>xt</w:t>
      </w:r>
      <w:r>
        <w:t xml:space="preserve">  message.txt  speed.txt  </w:t>
      </w:r>
      <w:r>
        <w:rPr>
          <w:rFonts w:hint="eastAsia"/>
        </w:rPr>
        <w:t>があります。</w:t>
      </w:r>
    </w:p>
    <w:p w:rsidR="005C410B" w:rsidRPr="005C410B" w:rsidRDefault="001D471D" w:rsidP="006B30A6">
      <w:pPr>
        <w:ind w:left="420" w:hangingChars="200" w:hanging="420"/>
        <w:jc w:val="left"/>
      </w:pPr>
      <w:r w:rsidRPr="002F2257">
        <w:rPr>
          <w:rFonts w:hint="eastAsia"/>
          <w:shd w:val="pct15" w:color="auto" w:fill="FFFFFF"/>
        </w:rPr>
        <w:t>（１２）</w:t>
      </w:r>
      <w:r w:rsidR="00B51C1A" w:rsidRPr="00B51C1A">
        <w:rPr>
          <w:rFonts w:hint="eastAsia"/>
        </w:rPr>
        <w:t>文字列、表示列数の変換</w:t>
      </w:r>
      <w:r w:rsidR="00B51C1A">
        <w:rPr>
          <w:rFonts w:hint="eastAsia"/>
        </w:rPr>
        <w:t>について説明していきます。まずブラウザでは</w:t>
      </w:r>
      <w:r w:rsidR="00D6709F">
        <w:rPr>
          <w:rFonts w:hint="eastAsia"/>
        </w:rPr>
        <w:t>一行目、二行目のテキストボックスがあり</w:t>
      </w:r>
      <w:r w:rsidR="00592466">
        <w:rPr>
          <w:rFonts w:hint="eastAsia"/>
        </w:rPr>
        <w:t>、そこに表示したい文字を入力し一行で表示した</w:t>
      </w:r>
      <w:r w:rsidR="005C240E">
        <w:rPr>
          <w:rFonts w:hint="eastAsia"/>
        </w:rPr>
        <w:t>い場合はテキストボックスの下にある</w:t>
      </w:r>
      <w:r w:rsidR="008D7776">
        <w:rPr>
          <w:rFonts w:hint="eastAsia"/>
        </w:rPr>
        <w:t>「</w:t>
      </w:r>
      <w:r w:rsidR="005C240E">
        <w:rPr>
          <w:rFonts w:hint="eastAsia"/>
        </w:rPr>
        <w:t>この行のみ表示</w:t>
      </w:r>
      <w:r w:rsidR="008D7776">
        <w:rPr>
          <w:rFonts w:hint="eastAsia"/>
        </w:rPr>
        <w:t>」</w:t>
      </w:r>
      <w:r w:rsidR="005C240E">
        <w:rPr>
          <w:rFonts w:hint="eastAsia"/>
        </w:rPr>
        <w:t>をクリックし二行での表示にするときは[すべてを表示]をクリックします。USBではmessage.tx</w:t>
      </w:r>
      <w:r w:rsidR="005C240E">
        <w:t>t</w:t>
      </w:r>
      <w:r w:rsidR="005C240E">
        <w:rPr>
          <w:rFonts w:hint="eastAsia"/>
        </w:rPr>
        <w:t>に表示したい文</w:t>
      </w:r>
      <w:r w:rsidR="005C240E">
        <w:rPr>
          <w:rFonts w:hint="eastAsia"/>
        </w:rPr>
        <w:lastRenderedPageBreak/>
        <w:t>字を入力し</w:t>
      </w:r>
      <w:r w:rsidR="008D7776">
        <w:rPr>
          <w:rFonts w:hint="eastAsia"/>
        </w:rPr>
        <w:t>改行後の文字が二列目に表示されます。</w:t>
      </w:r>
      <w:r w:rsidR="006B30A6">
        <w:rPr>
          <w:rFonts w:hint="eastAsia"/>
        </w:rPr>
        <w:t>文字の表示は二行まで対応しています。</w:t>
      </w:r>
      <w:r w:rsidR="008D7776">
        <w:rPr>
          <w:rFonts w:hint="eastAsia"/>
        </w:rPr>
        <w:t>message.txtに入力した文字を一行で</w:t>
      </w:r>
      <w:r w:rsidR="00275D50">
        <w:rPr>
          <w:rFonts w:hint="eastAsia"/>
        </w:rPr>
        <w:t>大きく</w:t>
      </w:r>
      <w:r w:rsidR="008D7776">
        <w:rPr>
          <w:rFonts w:hint="eastAsia"/>
        </w:rPr>
        <w:t>表示するときはbig.txt</w:t>
      </w:r>
      <w:r w:rsidR="005C410B">
        <w:rPr>
          <w:rFonts w:hint="eastAsia"/>
        </w:rPr>
        <w:t>に１もしくは２を</w:t>
      </w:r>
      <w:r w:rsidR="008D7776">
        <w:rPr>
          <w:rFonts w:hint="eastAsia"/>
        </w:rPr>
        <w:t>入力します。１を入力すると</w:t>
      </w:r>
      <w:r w:rsidR="005C410B">
        <w:rPr>
          <w:rFonts w:hint="eastAsia"/>
        </w:rPr>
        <w:t>message.txtに入力した</w:t>
      </w:r>
      <w:r w:rsidR="008D7776">
        <w:rPr>
          <w:rFonts w:hint="eastAsia"/>
        </w:rPr>
        <w:t>一行目の文字が表示され</w:t>
      </w:r>
      <w:r w:rsidR="001414C1">
        <w:rPr>
          <w:rFonts w:hint="eastAsia"/>
        </w:rPr>
        <w:t>、</w:t>
      </w:r>
      <w:r w:rsidR="008D7776">
        <w:rPr>
          <w:rFonts w:hint="eastAsia"/>
        </w:rPr>
        <w:t>２を入力すると</w:t>
      </w:r>
      <w:r w:rsidR="001414C1">
        <w:rPr>
          <w:rFonts w:hint="eastAsia"/>
        </w:rPr>
        <w:t>同様に</w:t>
      </w:r>
      <w:r w:rsidR="005C410B">
        <w:rPr>
          <w:rFonts w:hint="eastAsia"/>
        </w:rPr>
        <w:t>二行目の文字が</w:t>
      </w:r>
      <w:r w:rsidR="008D7776">
        <w:rPr>
          <w:rFonts w:hint="eastAsia"/>
        </w:rPr>
        <w:t>表示されます。</w:t>
      </w:r>
      <w:r w:rsidR="005C410B" w:rsidRPr="005C410B">
        <w:rPr>
          <w:rFonts w:hint="eastAsia"/>
        </w:rPr>
        <w:t>二行で表示したい場合はそのディレクトリ内にbig.t</w:t>
      </w:r>
      <w:r w:rsidR="005C410B">
        <w:rPr>
          <w:rFonts w:hint="eastAsia"/>
        </w:rPr>
        <w:t>x</w:t>
      </w:r>
      <w:r w:rsidR="005C410B" w:rsidRPr="005C410B">
        <w:rPr>
          <w:rFonts w:hint="eastAsia"/>
        </w:rPr>
        <w:t>t</w:t>
      </w:r>
      <w:r w:rsidR="005C410B">
        <w:rPr>
          <w:rFonts w:hint="eastAsia"/>
        </w:rPr>
        <w:t>を作りません</w:t>
      </w:r>
    </w:p>
    <w:p w:rsidR="005C410B" w:rsidRPr="001414C1" w:rsidRDefault="006B30A6" w:rsidP="00275D50">
      <w:pPr>
        <w:jc w:val="left"/>
        <w:rPr>
          <w:noProof/>
          <w:szCs w:val="21"/>
        </w:rPr>
      </w:pPr>
      <w:r w:rsidRPr="002F2257">
        <w:rPr>
          <w:rFonts w:hint="eastAsia"/>
          <w:noProof/>
          <w:szCs w:val="21"/>
          <w:shd w:val="pct15" w:color="auto" w:fill="FFFFFF"/>
        </w:rPr>
        <w:t>（１３）</w:t>
      </w:r>
      <w:r w:rsidRPr="001414C1">
        <w:rPr>
          <w:rFonts w:hint="eastAsia"/>
          <w:noProof/>
          <w:szCs w:val="21"/>
        </w:rPr>
        <w:t>次にスクロール速度についてです。</w:t>
      </w:r>
    </w:p>
    <w:p w:rsidR="001414C1" w:rsidRDefault="001414C1" w:rsidP="005C410B">
      <w:pPr>
        <w:ind w:leftChars="200" w:left="420"/>
        <w:jc w:val="left"/>
        <w:rPr>
          <w:noProof/>
          <w:szCs w:val="21"/>
        </w:rPr>
      </w:pPr>
      <w:r w:rsidRPr="001414C1">
        <w:rPr>
          <w:rFonts w:hint="eastAsia"/>
          <w:noProof/>
          <w:szCs w:val="21"/>
        </w:rPr>
        <w:t>ブラウザではスクロール速度をその行に対応したバーで操作します。左が遅く右に行くにつれて速くなっていきます、USBでは</w:t>
      </w:r>
      <w:r w:rsidR="00275D50">
        <w:rPr>
          <w:rFonts w:hint="eastAsia"/>
          <w:noProof/>
          <w:szCs w:val="21"/>
        </w:rPr>
        <w:t>speed.txtに１から１０まで数を入力して</w:t>
      </w:r>
      <w:r w:rsidRPr="001414C1">
        <w:rPr>
          <w:rFonts w:hint="eastAsia"/>
          <w:noProof/>
          <w:szCs w:val="21"/>
        </w:rPr>
        <w:t>の操作になります</w:t>
      </w:r>
      <w:r w:rsidR="00275D50">
        <w:rPr>
          <w:rFonts w:hint="eastAsia"/>
          <w:noProof/>
          <w:szCs w:val="21"/>
        </w:rPr>
        <w:t>。</w:t>
      </w:r>
      <w:r w:rsidRPr="001414C1">
        <w:rPr>
          <w:rFonts w:hint="eastAsia"/>
          <w:noProof/>
          <w:szCs w:val="21"/>
        </w:rPr>
        <w:t>1が遅く数が大きくなるにつれ速くなって行きます</w:t>
      </w:r>
    </w:p>
    <w:p w:rsidR="00275D50" w:rsidRDefault="00275D50" w:rsidP="00275D50">
      <w:pPr>
        <w:jc w:val="left"/>
        <w:rPr>
          <w:noProof/>
          <w:szCs w:val="21"/>
        </w:rPr>
      </w:pPr>
      <w:r w:rsidRPr="002F2257">
        <w:rPr>
          <w:rFonts w:hint="eastAsia"/>
          <w:noProof/>
          <w:szCs w:val="21"/>
          <w:shd w:val="pct15" w:color="auto" w:fill="FFFFFF"/>
        </w:rPr>
        <w:t>（１４）</w:t>
      </w:r>
      <w:r>
        <w:rPr>
          <w:rFonts w:hint="eastAsia"/>
          <w:noProof/>
          <w:szCs w:val="21"/>
        </w:rPr>
        <w:t>最後に色の変更についてです。</w:t>
      </w:r>
    </w:p>
    <w:p w:rsidR="00275D50" w:rsidRDefault="00275D50" w:rsidP="00507BCC">
      <w:pPr>
        <w:ind w:leftChars="200" w:left="420"/>
        <w:jc w:val="left"/>
        <w:rPr>
          <w:noProof/>
          <w:szCs w:val="21"/>
        </w:rPr>
      </w:pPr>
      <w:r>
        <w:rPr>
          <w:rFonts w:hint="eastAsia"/>
          <w:noProof/>
          <w:szCs w:val="21"/>
        </w:rPr>
        <w:t>ブラウザでは、</w:t>
      </w:r>
      <w:r w:rsidR="00C40C70">
        <w:rPr>
          <w:rFonts w:hint="eastAsia"/>
          <w:noProof/>
          <w:szCs w:val="21"/>
        </w:rPr>
        <w:t>その行に対応したバーを</w:t>
      </w:r>
      <w:r w:rsidR="00507BCC">
        <w:rPr>
          <w:rFonts w:hint="eastAsia"/>
          <w:noProof/>
          <w:szCs w:val="21"/>
        </w:rPr>
        <w:t>動かし決め「レインボー・単色」のボタンをクリックすることにより虹色か単色かを切り替えます</w:t>
      </w:r>
    </w:p>
    <w:p w:rsidR="00275D50" w:rsidRPr="001414C1" w:rsidRDefault="00275D50" w:rsidP="00507BCC">
      <w:pPr>
        <w:ind w:leftChars="200" w:left="420"/>
        <w:jc w:val="left"/>
        <w:rPr>
          <w:noProof/>
          <w:szCs w:val="21"/>
        </w:rPr>
      </w:pPr>
      <w:r>
        <w:rPr>
          <w:rFonts w:hint="eastAsia"/>
          <w:noProof/>
          <w:szCs w:val="21"/>
        </w:rPr>
        <w:t>USBでは０から２５５の数値をcolor.txtにコンマ区切りで入力し</w:t>
      </w:r>
      <w:r w:rsidR="00F75AF2">
        <w:rPr>
          <w:rFonts w:hint="eastAsia"/>
          <w:noProof/>
          <w:szCs w:val="21"/>
        </w:rPr>
        <w:t>対応した行の</w:t>
      </w:r>
      <w:r>
        <w:rPr>
          <w:rFonts w:hint="eastAsia"/>
          <w:noProof/>
          <w:szCs w:val="21"/>
        </w:rPr>
        <w:t>色を決めます。</w:t>
      </w:r>
      <w:r w:rsidR="00F75AF2">
        <w:rPr>
          <w:rFonts w:hint="eastAsia"/>
          <w:noProof/>
          <w:szCs w:val="21"/>
        </w:rPr>
        <w:t>一行目は一行目の文字、二行目は二行目の文字になっています。数値は</w:t>
      </w:r>
      <w:r>
        <w:rPr>
          <w:rFonts w:hint="eastAsia"/>
          <w:noProof/>
          <w:szCs w:val="21"/>
        </w:rPr>
        <w:t>左からレッド</w:t>
      </w:r>
      <w:r w:rsidR="00F75AF2">
        <w:rPr>
          <w:rFonts w:hint="eastAsia"/>
          <w:noProof/>
          <w:szCs w:val="21"/>
        </w:rPr>
        <w:t>、グリーン、ブルーのものになっており、0.0.0を入力すると虹色になります。</w:t>
      </w:r>
    </w:p>
    <w:p w:rsidR="008D7776" w:rsidRDefault="00507BCC" w:rsidP="008D7776">
      <w:pPr>
        <w:ind w:left="420" w:hangingChars="200" w:hanging="420"/>
        <w:rPr>
          <w:szCs w:val="21"/>
        </w:rPr>
      </w:pPr>
      <w:r w:rsidRPr="002F2257">
        <w:rPr>
          <w:rFonts w:hint="eastAsia"/>
          <w:szCs w:val="21"/>
          <w:shd w:val="pct15" w:color="auto" w:fill="FFFFFF"/>
        </w:rPr>
        <w:t>（15）</w:t>
      </w:r>
      <w:r>
        <w:rPr>
          <w:rFonts w:hint="eastAsia"/>
          <w:szCs w:val="21"/>
        </w:rPr>
        <w:t>終わりに</w:t>
      </w:r>
    </w:p>
    <w:p w:rsidR="00507BCC" w:rsidRDefault="00507BCC" w:rsidP="00507BCC">
      <w:pPr>
        <w:ind w:left="420" w:hangingChars="200" w:hanging="420"/>
        <w:rPr>
          <w:szCs w:val="21"/>
        </w:rPr>
      </w:pPr>
      <w:r>
        <w:rPr>
          <w:rFonts w:hint="eastAsia"/>
          <w:szCs w:val="21"/>
        </w:rPr>
        <w:t xml:space="preserve">　　今回の課題研究の反省点として</w:t>
      </w:r>
      <w:r w:rsidRPr="00507BCC">
        <w:rPr>
          <w:rFonts w:hint="eastAsia"/>
          <w:szCs w:val="21"/>
        </w:rPr>
        <w:t>チームとしての役割分担の難しさ</w:t>
      </w:r>
      <w:r>
        <w:rPr>
          <w:rFonts w:hint="eastAsia"/>
          <w:szCs w:val="21"/>
        </w:rPr>
        <w:t>、</w:t>
      </w:r>
      <w:r w:rsidRPr="00507BCC">
        <w:rPr>
          <w:rFonts w:hint="eastAsia"/>
          <w:szCs w:val="21"/>
        </w:rPr>
        <w:t>マニュアルの作成を通して相手にわかりやすく説明する難しさ</w:t>
      </w:r>
      <w:r w:rsidR="002F2257">
        <w:rPr>
          <w:rFonts w:hint="eastAsia"/>
          <w:szCs w:val="21"/>
        </w:rPr>
        <w:t>を学びました。</w:t>
      </w:r>
    </w:p>
    <w:p w:rsidR="002F2257" w:rsidRPr="00507BCC" w:rsidRDefault="002F2257" w:rsidP="002F2257">
      <w:pPr>
        <w:ind w:leftChars="200" w:left="420"/>
        <w:rPr>
          <w:szCs w:val="21"/>
        </w:rPr>
      </w:pPr>
      <w:r>
        <w:rPr>
          <w:rFonts w:hint="eastAsia"/>
          <w:szCs w:val="21"/>
        </w:rPr>
        <w:t>分担作業では元永と私はアクリル板を切ることや部品の買い出しそして書類作成などでプログラム等の作業についていくことができませんでした。</w:t>
      </w:r>
      <w:r w:rsidR="00B83628">
        <w:rPr>
          <w:rFonts w:hint="eastAsia"/>
          <w:szCs w:val="21"/>
        </w:rPr>
        <w:t>我々の知識や技術が高ければ負担をもっと分散できたと思いました。</w:t>
      </w:r>
    </w:p>
    <w:p w:rsidR="00507BCC" w:rsidRPr="00507BCC" w:rsidRDefault="002F2257" w:rsidP="008D7776">
      <w:pPr>
        <w:ind w:left="420" w:hangingChars="200" w:hanging="420"/>
        <w:rPr>
          <w:szCs w:val="21"/>
        </w:rPr>
      </w:pPr>
      <w:r>
        <w:rPr>
          <w:rFonts w:hint="eastAsia"/>
          <w:szCs w:val="21"/>
        </w:rPr>
        <w:t xml:space="preserve">　　マニュアルの作成では知識のない方に</w:t>
      </w:r>
      <w:r w:rsidR="00B83628">
        <w:rPr>
          <w:rFonts w:hint="eastAsia"/>
          <w:szCs w:val="21"/>
        </w:rPr>
        <w:t>どのような</w:t>
      </w:r>
      <w:r>
        <w:rPr>
          <w:rFonts w:hint="eastAsia"/>
          <w:szCs w:val="21"/>
        </w:rPr>
        <w:t>言い回しをするか画像はどのように工夫し入れるかなどと</w:t>
      </w:r>
      <w:r w:rsidR="00B83628">
        <w:rPr>
          <w:rFonts w:hint="eastAsia"/>
          <w:szCs w:val="21"/>
        </w:rPr>
        <w:t>わかりやすく伝える難しさを知りました</w:t>
      </w:r>
    </w:p>
    <w:p w:rsidR="00507BCC" w:rsidRPr="002F2257" w:rsidRDefault="00507BCC" w:rsidP="008D7776">
      <w:pPr>
        <w:ind w:left="420" w:hangingChars="200" w:hanging="420"/>
        <w:rPr>
          <w:szCs w:val="21"/>
        </w:rPr>
      </w:pPr>
    </w:p>
    <w:p w:rsidR="00507BCC" w:rsidRPr="002F2257" w:rsidRDefault="00507BCC" w:rsidP="008D7776">
      <w:pPr>
        <w:ind w:left="420" w:hangingChars="200" w:hanging="420"/>
        <w:rPr>
          <w:szCs w:val="21"/>
          <w:shd w:val="pct15" w:color="auto" w:fill="FFFFFF"/>
        </w:rPr>
      </w:pPr>
      <w:r w:rsidRPr="002F2257">
        <w:rPr>
          <w:rFonts w:hint="eastAsia"/>
          <w:szCs w:val="21"/>
          <w:shd w:val="pct15" w:color="auto" w:fill="FFFFFF"/>
        </w:rPr>
        <w:t>（１６）</w:t>
      </w:r>
    </w:p>
    <w:p w:rsidR="00F17924" w:rsidRPr="001414C1" w:rsidRDefault="00F17924" w:rsidP="008D7776">
      <w:pPr>
        <w:ind w:left="420" w:hangingChars="200" w:hanging="420"/>
        <w:rPr>
          <w:szCs w:val="21"/>
        </w:rPr>
      </w:pPr>
    </w:p>
    <w:sectPr w:rsidR="00F17924" w:rsidRPr="001414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F82" w:rsidRDefault="00C17F82" w:rsidP="00F17924">
      <w:r>
        <w:separator/>
      </w:r>
    </w:p>
  </w:endnote>
  <w:endnote w:type="continuationSeparator" w:id="0">
    <w:p w:rsidR="00C17F82" w:rsidRDefault="00C17F82" w:rsidP="00F1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F82" w:rsidRDefault="00C17F82" w:rsidP="00F17924">
      <w:r>
        <w:separator/>
      </w:r>
    </w:p>
  </w:footnote>
  <w:footnote w:type="continuationSeparator" w:id="0">
    <w:p w:rsidR="00C17F82" w:rsidRDefault="00C17F82" w:rsidP="00F17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17"/>
    <w:rsid w:val="0008518D"/>
    <w:rsid w:val="001414C1"/>
    <w:rsid w:val="001D471D"/>
    <w:rsid w:val="00203CA3"/>
    <w:rsid w:val="00265EE8"/>
    <w:rsid w:val="00275D50"/>
    <w:rsid w:val="002F2257"/>
    <w:rsid w:val="00507BCC"/>
    <w:rsid w:val="00592466"/>
    <w:rsid w:val="005C240E"/>
    <w:rsid w:val="005C410B"/>
    <w:rsid w:val="006B30A6"/>
    <w:rsid w:val="008D7776"/>
    <w:rsid w:val="008E7A9D"/>
    <w:rsid w:val="00AA0907"/>
    <w:rsid w:val="00B51C1A"/>
    <w:rsid w:val="00B83628"/>
    <w:rsid w:val="00BC53DE"/>
    <w:rsid w:val="00C17F82"/>
    <w:rsid w:val="00C40C70"/>
    <w:rsid w:val="00D6709F"/>
    <w:rsid w:val="00D934EA"/>
    <w:rsid w:val="00E75017"/>
    <w:rsid w:val="00F17924"/>
    <w:rsid w:val="00F228DF"/>
    <w:rsid w:val="00F75AF2"/>
    <w:rsid w:val="00FB2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50308454"/>
  <w15:chartTrackingRefBased/>
  <w15:docId w15:val="{7E517D0B-62ED-4086-A8FB-9B056A90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924"/>
    <w:pPr>
      <w:tabs>
        <w:tab w:val="center" w:pos="4252"/>
        <w:tab w:val="right" w:pos="8504"/>
      </w:tabs>
      <w:snapToGrid w:val="0"/>
    </w:pPr>
  </w:style>
  <w:style w:type="character" w:customStyle="1" w:styleId="a4">
    <w:name w:val="ヘッダー (文字)"/>
    <w:basedOn w:val="a0"/>
    <w:link w:val="a3"/>
    <w:uiPriority w:val="99"/>
    <w:rsid w:val="00F17924"/>
  </w:style>
  <w:style w:type="paragraph" w:styleId="a5">
    <w:name w:val="footer"/>
    <w:basedOn w:val="a"/>
    <w:link w:val="a6"/>
    <w:uiPriority w:val="99"/>
    <w:unhideWhenUsed/>
    <w:rsid w:val="00F17924"/>
    <w:pPr>
      <w:tabs>
        <w:tab w:val="center" w:pos="4252"/>
        <w:tab w:val="right" w:pos="8504"/>
      </w:tabs>
      <w:snapToGrid w:val="0"/>
    </w:pPr>
  </w:style>
  <w:style w:type="character" w:customStyle="1" w:styleId="a6">
    <w:name w:val="フッター (文字)"/>
    <w:basedOn w:val="a0"/>
    <w:link w:val="a5"/>
    <w:uiPriority w:val="99"/>
    <w:rsid w:val="00F17924"/>
  </w:style>
  <w:style w:type="paragraph" w:styleId="Web">
    <w:name w:val="Normal (Web)"/>
    <w:basedOn w:val="a"/>
    <w:uiPriority w:val="99"/>
    <w:semiHidden/>
    <w:unhideWhenUsed/>
    <w:rsid w:val="008E7A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BC53D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C53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041">
      <w:bodyDiv w:val="1"/>
      <w:marLeft w:val="0"/>
      <w:marRight w:val="0"/>
      <w:marTop w:val="0"/>
      <w:marBottom w:val="0"/>
      <w:divBdr>
        <w:top w:val="none" w:sz="0" w:space="0" w:color="auto"/>
        <w:left w:val="none" w:sz="0" w:space="0" w:color="auto"/>
        <w:bottom w:val="none" w:sz="0" w:space="0" w:color="auto"/>
        <w:right w:val="none" w:sz="0" w:space="0" w:color="auto"/>
      </w:divBdr>
    </w:div>
    <w:div w:id="802844871">
      <w:bodyDiv w:val="1"/>
      <w:marLeft w:val="0"/>
      <w:marRight w:val="0"/>
      <w:marTop w:val="0"/>
      <w:marBottom w:val="0"/>
      <w:divBdr>
        <w:top w:val="none" w:sz="0" w:space="0" w:color="auto"/>
        <w:left w:val="none" w:sz="0" w:space="0" w:color="auto"/>
        <w:bottom w:val="none" w:sz="0" w:space="0" w:color="auto"/>
        <w:right w:val="none" w:sz="0" w:space="0" w:color="auto"/>
      </w:divBdr>
    </w:div>
    <w:div w:id="818037519">
      <w:bodyDiv w:val="1"/>
      <w:marLeft w:val="0"/>
      <w:marRight w:val="0"/>
      <w:marTop w:val="0"/>
      <w:marBottom w:val="0"/>
      <w:divBdr>
        <w:top w:val="none" w:sz="0" w:space="0" w:color="auto"/>
        <w:left w:val="none" w:sz="0" w:space="0" w:color="auto"/>
        <w:bottom w:val="none" w:sz="0" w:space="0" w:color="auto"/>
        <w:right w:val="none" w:sz="0" w:space="0" w:color="auto"/>
      </w:divBdr>
    </w:div>
    <w:div w:id="1004278841">
      <w:bodyDiv w:val="1"/>
      <w:marLeft w:val="0"/>
      <w:marRight w:val="0"/>
      <w:marTop w:val="0"/>
      <w:marBottom w:val="0"/>
      <w:divBdr>
        <w:top w:val="none" w:sz="0" w:space="0" w:color="auto"/>
        <w:left w:val="none" w:sz="0" w:space="0" w:color="auto"/>
        <w:bottom w:val="none" w:sz="0" w:space="0" w:color="auto"/>
        <w:right w:val="none" w:sz="0" w:space="0" w:color="auto"/>
      </w:divBdr>
    </w:div>
    <w:div w:id="1088690645">
      <w:bodyDiv w:val="1"/>
      <w:marLeft w:val="0"/>
      <w:marRight w:val="0"/>
      <w:marTop w:val="0"/>
      <w:marBottom w:val="0"/>
      <w:divBdr>
        <w:top w:val="none" w:sz="0" w:space="0" w:color="auto"/>
        <w:left w:val="none" w:sz="0" w:space="0" w:color="auto"/>
        <w:bottom w:val="none" w:sz="0" w:space="0" w:color="auto"/>
        <w:right w:val="none" w:sz="0" w:space="0" w:color="auto"/>
      </w:divBdr>
    </w:div>
    <w:div w:id="1508867738">
      <w:bodyDiv w:val="1"/>
      <w:marLeft w:val="0"/>
      <w:marRight w:val="0"/>
      <w:marTop w:val="0"/>
      <w:marBottom w:val="0"/>
      <w:divBdr>
        <w:top w:val="none" w:sz="0" w:space="0" w:color="auto"/>
        <w:left w:val="none" w:sz="0" w:space="0" w:color="auto"/>
        <w:bottom w:val="none" w:sz="0" w:space="0" w:color="auto"/>
        <w:right w:val="none" w:sz="0" w:space="0" w:color="auto"/>
      </w:divBdr>
    </w:div>
    <w:div w:id="21077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24BABA7F.dotm</Template>
  <TotalTime>178</TotalTime>
  <Pages>3</Pages>
  <Words>336</Words>
  <Characters>1920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12</cp:revision>
  <cp:lastPrinted>2019-01-16T03:36:00Z</cp:lastPrinted>
  <dcterms:created xsi:type="dcterms:W3CDTF">2019-01-11T01:49:00Z</dcterms:created>
  <dcterms:modified xsi:type="dcterms:W3CDTF">2019-01-16T09:53:00Z</dcterms:modified>
</cp:coreProperties>
</file>