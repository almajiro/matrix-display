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8C" w:rsidRPr="00265FE1" w:rsidRDefault="00B55F7A">
      <w:pPr>
        <w:rPr>
          <w:b/>
          <w:sz w:val="24"/>
          <w:szCs w:val="24"/>
        </w:rPr>
      </w:pPr>
      <w:r w:rsidRPr="00265FE1">
        <w:rPr>
          <w:rFonts w:hint="eastAsia"/>
          <w:b/>
          <w:sz w:val="24"/>
          <w:szCs w:val="24"/>
        </w:rPr>
        <w:t>研究課題報告書</w:t>
      </w:r>
    </w:p>
    <w:p w:rsidR="00B55F7A" w:rsidRPr="00D74481" w:rsidRDefault="00B55F7A">
      <w:pPr>
        <w:rPr>
          <w:sz w:val="24"/>
          <w:szCs w:val="24"/>
        </w:rPr>
      </w:pPr>
      <w:r w:rsidRPr="00D74481">
        <w:rPr>
          <w:rFonts w:hint="eastAsia"/>
          <w:sz w:val="24"/>
          <w:szCs w:val="24"/>
        </w:rPr>
        <w:t>電光掲示板</w:t>
      </w:r>
    </w:p>
    <w:p w:rsidR="00B55F7A" w:rsidRPr="00D74481" w:rsidRDefault="00B55F7A">
      <w:pPr>
        <w:rPr>
          <w:sz w:val="24"/>
          <w:szCs w:val="24"/>
        </w:rPr>
      </w:pPr>
      <w:r w:rsidRPr="00D74481">
        <w:rPr>
          <w:rFonts w:hint="eastAsia"/>
          <w:sz w:val="24"/>
          <w:szCs w:val="24"/>
        </w:rPr>
        <w:t>班員　元永　彬弘、モハマド　ナイム、八巻　勇介</w:t>
      </w:r>
    </w:p>
    <w:p w:rsidR="00B55F7A" w:rsidRPr="00D74481" w:rsidRDefault="00B55F7A">
      <w:pPr>
        <w:rPr>
          <w:sz w:val="24"/>
          <w:szCs w:val="24"/>
        </w:rPr>
      </w:pPr>
    </w:p>
    <w:p w:rsidR="00B55F7A" w:rsidRPr="00D74481" w:rsidRDefault="00337325">
      <w:pPr>
        <w:rPr>
          <w:sz w:val="24"/>
          <w:szCs w:val="24"/>
        </w:rPr>
      </w:pPr>
      <w:r w:rsidRPr="00D74481">
        <w:rPr>
          <w:rFonts w:hint="eastAsia"/>
          <w:sz w:val="24"/>
          <w:szCs w:val="24"/>
        </w:rPr>
        <w:t>質問者　清野</w:t>
      </w:r>
      <w:r w:rsidR="00B55F7A" w:rsidRPr="00D74481">
        <w:rPr>
          <w:rFonts w:hint="eastAsia"/>
          <w:sz w:val="24"/>
          <w:szCs w:val="24"/>
        </w:rPr>
        <w:t>先生</w:t>
      </w:r>
    </w:p>
    <w:p w:rsidR="00337325" w:rsidRDefault="00337325">
      <w:pPr>
        <w:rPr>
          <w:sz w:val="24"/>
          <w:szCs w:val="24"/>
        </w:rPr>
      </w:pPr>
      <w:r w:rsidRPr="00D74481">
        <w:rPr>
          <w:rFonts w:hint="eastAsia"/>
          <w:sz w:val="24"/>
          <w:szCs w:val="24"/>
        </w:rPr>
        <w:t>内容：文字の限界表示量の有無（USBメモリの容量を上げた際にはどうなるか）</w:t>
      </w:r>
    </w:p>
    <w:p w:rsidR="00AD55D7" w:rsidRDefault="00AD55D7">
      <w:pPr>
        <w:rPr>
          <w:sz w:val="24"/>
          <w:szCs w:val="24"/>
        </w:rPr>
      </w:pPr>
    </w:p>
    <w:p w:rsidR="002D7B8F" w:rsidRDefault="002D7B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USBメモリの容量を上げても問題ありませんが文字の表示の限界量はPythonのstring</w:t>
      </w:r>
      <w:r w:rsidR="009F186A">
        <w:rPr>
          <w:rFonts w:hint="eastAsia"/>
          <w:sz w:val="24"/>
          <w:szCs w:val="24"/>
        </w:rPr>
        <w:t>クラス</w:t>
      </w:r>
      <w:r>
        <w:rPr>
          <w:rFonts w:hint="eastAsia"/>
          <w:sz w:val="24"/>
          <w:szCs w:val="24"/>
        </w:rPr>
        <w:t>に依存しRaspberry Piは1GB</w:t>
      </w:r>
      <w:r w:rsidR="00E40DF2">
        <w:rPr>
          <w:rFonts w:hint="eastAsia"/>
          <w:sz w:val="24"/>
          <w:szCs w:val="24"/>
        </w:rPr>
        <w:t>のメモリしか搭載していないため</w:t>
      </w:r>
      <w:r w:rsidR="00763690">
        <w:rPr>
          <w:rFonts w:hint="eastAsia"/>
          <w:sz w:val="24"/>
          <w:szCs w:val="24"/>
        </w:rPr>
        <w:t>およそ</w:t>
      </w:r>
      <w:r>
        <w:rPr>
          <w:rFonts w:hint="eastAsia"/>
          <w:sz w:val="24"/>
          <w:szCs w:val="24"/>
        </w:rPr>
        <w:t>5</w:t>
      </w:r>
      <w:r w:rsidR="00E40DF2">
        <w:rPr>
          <w:rFonts w:hint="eastAsia"/>
          <w:sz w:val="24"/>
          <w:szCs w:val="24"/>
        </w:rPr>
        <w:t>億</w:t>
      </w:r>
      <w:r w:rsidR="005D3D8D">
        <w:rPr>
          <w:rFonts w:hint="eastAsia"/>
          <w:sz w:val="24"/>
          <w:szCs w:val="24"/>
        </w:rPr>
        <w:t>文字が最大だということが調べた結果わかりました。</w:t>
      </w:r>
    </w:p>
    <w:p w:rsidR="005D3D8D" w:rsidRPr="00D74481" w:rsidRDefault="005D3D8D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5D3D8D" w:rsidRPr="00D744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481" w:rsidRDefault="00D74481" w:rsidP="00337325">
      <w:r>
        <w:separator/>
      </w:r>
    </w:p>
  </w:endnote>
  <w:endnote w:type="continuationSeparator" w:id="0">
    <w:p w:rsidR="00D74481" w:rsidRDefault="00D74481" w:rsidP="0033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481" w:rsidRDefault="00D74481" w:rsidP="00337325">
      <w:r>
        <w:separator/>
      </w:r>
    </w:p>
  </w:footnote>
  <w:footnote w:type="continuationSeparator" w:id="0">
    <w:p w:rsidR="00D74481" w:rsidRDefault="00D74481" w:rsidP="00337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7A"/>
    <w:rsid w:val="001E1B93"/>
    <w:rsid w:val="00265FE1"/>
    <w:rsid w:val="002D7B8F"/>
    <w:rsid w:val="00337325"/>
    <w:rsid w:val="00537C22"/>
    <w:rsid w:val="005D3D8D"/>
    <w:rsid w:val="005E53C7"/>
    <w:rsid w:val="00763690"/>
    <w:rsid w:val="007C76DD"/>
    <w:rsid w:val="009110E1"/>
    <w:rsid w:val="009F186A"/>
    <w:rsid w:val="009F2A8C"/>
    <w:rsid w:val="00AD55D7"/>
    <w:rsid w:val="00B55F7A"/>
    <w:rsid w:val="00C47C4D"/>
    <w:rsid w:val="00D74481"/>
    <w:rsid w:val="00E4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7E295C73"/>
  <w15:chartTrackingRefBased/>
  <w15:docId w15:val="{E6F80302-9623-4361-B10F-81AF6CE7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32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37325"/>
  </w:style>
  <w:style w:type="paragraph" w:styleId="a5">
    <w:name w:val="footer"/>
    <w:basedOn w:val="a"/>
    <w:link w:val="a6"/>
    <w:uiPriority w:val="99"/>
    <w:unhideWhenUsed/>
    <w:rsid w:val="003373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37325"/>
  </w:style>
  <w:style w:type="character" w:styleId="a7">
    <w:name w:val="Emphasis"/>
    <w:basedOn w:val="a0"/>
    <w:uiPriority w:val="20"/>
    <w:qFormat/>
    <w:rsid w:val="002D7B8F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7C76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C76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666690AB.dotm</Template>
  <TotalTime>25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21</cp:revision>
  <cp:lastPrinted>2019-01-23T07:11:00Z</cp:lastPrinted>
  <dcterms:created xsi:type="dcterms:W3CDTF">2019-01-17T05:27:00Z</dcterms:created>
  <dcterms:modified xsi:type="dcterms:W3CDTF">2019-01-24T00:53:00Z</dcterms:modified>
</cp:coreProperties>
</file>